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1A76" w14:textId="5EEB39B1" w:rsidR="00A27383" w:rsidRPr="003B798F" w:rsidRDefault="00B02017" w:rsidP="00965D17">
      <w:pPr>
        <w:pStyle w:val="Title"/>
        <w:rPr>
          <w:color w:val="000000" w:themeColor="text1"/>
        </w:rPr>
      </w:pPr>
      <w:r w:rsidRPr="003B798F">
        <w:rPr>
          <w:color w:val="000000" w:themeColor="text1"/>
        </w:rPr>
        <w:t>Sydni Curry</w:t>
      </w:r>
    </w:p>
    <w:p w14:paraId="66B51A40" w14:textId="188C4A62" w:rsidR="00965D17" w:rsidRPr="00326143" w:rsidRDefault="00C34DA0" w:rsidP="00965D17">
      <w:pPr>
        <w:rPr>
          <w:color w:val="auto"/>
        </w:rPr>
      </w:pPr>
      <w:r w:rsidRPr="00326143">
        <w:rPr>
          <w:color w:val="auto"/>
        </w:rPr>
        <w:t>2801 S University Ave | Little Rock, AR 7220</w:t>
      </w:r>
      <w:r w:rsidR="00F65740" w:rsidRPr="00326143">
        <w:rPr>
          <w:color w:val="auto"/>
        </w:rPr>
        <w:t>4</w:t>
      </w:r>
      <w:r w:rsidR="00965D17" w:rsidRPr="00326143">
        <w:rPr>
          <w:color w:val="auto"/>
        </w:rPr>
        <w:t> | </w:t>
      </w:r>
      <w:r w:rsidR="00E93A46" w:rsidRPr="00326143">
        <w:rPr>
          <w:color w:val="auto"/>
        </w:rPr>
        <w:t>(870)675-6555</w:t>
      </w:r>
      <w:r w:rsidR="00965D17" w:rsidRPr="00326143">
        <w:rPr>
          <w:color w:val="auto"/>
        </w:rPr>
        <w:t> | </w:t>
      </w:r>
      <w:r w:rsidR="00E93A46" w:rsidRPr="00326143">
        <w:rPr>
          <w:color w:val="auto"/>
        </w:rPr>
        <w:t>Smcurry1999@ualr.edu</w:t>
      </w:r>
    </w:p>
    <w:p w14:paraId="06DC29F6" w14:textId="0FE8046F" w:rsidR="00965D17" w:rsidRPr="00326143" w:rsidRDefault="001F280C" w:rsidP="00B20E7E">
      <w:pPr>
        <w:pStyle w:val="Date"/>
        <w:rPr>
          <w:color w:val="auto"/>
        </w:rPr>
      </w:pPr>
      <w:r w:rsidRPr="00326143">
        <w:rPr>
          <w:color w:val="auto"/>
        </w:rPr>
        <w:t>Feb</w:t>
      </w:r>
      <w:r w:rsidR="0082489B" w:rsidRPr="00326143">
        <w:rPr>
          <w:color w:val="auto"/>
        </w:rPr>
        <w:t>ruary</w:t>
      </w:r>
      <w:r w:rsidR="00E6700E" w:rsidRPr="00326143">
        <w:rPr>
          <w:color w:val="auto"/>
        </w:rPr>
        <w:t xml:space="preserve"> </w:t>
      </w:r>
      <w:r w:rsidRPr="00326143">
        <w:rPr>
          <w:color w:val="auto"/>
        </w:rPr>
        <w:t>12</w:t>
      </w:r>
      <w:r w:rsidR="00BF3B92" w:rsidRPr="00326143">
        <w:rPr>
          <w:color w:val="auto"/>
        </w:rPr>
        <w:t>, 20</w:t>
      </w:r>
      <w:r w:rsidR="00CD487A" w:rsidRPr="00326143">
        <w:rPr>
          <w:color w:val="auto"/>
        </w:rPr>
        <w:t>20</w:t>
      </w:r>
    </w:p>
    <w:p w14:paraId="1D18DD35" w14:textId="3B4980E5" w:rsidR="00630CCE" w:rsidRPr="00326143" w:rsidRDefault="00B60CE2" w:rsidP="004A5F73">
      <w:pPr>
        <w:spacing w:after="0"/>
        <w:rPr>
          <w:b/>
          <w:bCs/>
          <w:color w:val="auto"/>
        </w:rPr>
      </w:pPr>
      <w:r w:rsidRPr="00326143">
        <w:rPr>
          <w:b/>
          <w:bCs/>
          <w:color w:val="auto"/>
        </w:rPr>
        <w:t>Intern- Developer</w:t>
      </w:r>
    </w:p>
    <w:p w14:paraId="5DEAEA5B" w14:textId="2500C146" w:rsidR="00630CCE" w:rsidRPr="00326143" w:rsidRDefault="00B60CE2" w:rsidP="004A5F73">
      <w:pPr>
        <w:spacing w:after="0"/>
        <w:rPr>
          <w:b/>
          <w:bCs/>
          <w:color w:val="auto"/>
        </w:rPr>
      </w:pPr>
      <w:r w:rsidRPr="00326143">
        <w:rPr>
          <w:b/>
          <w:bCs/>
          <w:color w:val="auto"/>
        </w:rPr>
        <w:t>USAble Life</w:t>
      </w:r>
    </w:p>
    <w:p w14:paraId="5634DF21" w14:textId="462241E5" w:rsidR="00630CCE" w:rsidRPr="00326143" w:rsidRDefault="00630CCE" w:rsidP="004A5F73">
      <w:pPr>
        <w:spacing w:after="0"/>
        <w:rPr>
          <w:b/>
          <w:bCs/>
          <w:color w:val="auto"/>
        </w:rPr>
      </w:pPr>
      <w:r w:rsidRPr="00326143">
        <w:rPr>
          <w:b/>
          <w:bCs/>
          <w:color w:val="auto"/>
        </w:rPr>
        <w:t>Little Rock, AR</w:t>
      </w:r>
    </w:p>
    <w:p w14:paraId="2B46CE8D" w14:textId="00A95E5D" w:rsidR="004A5F73" w:rsidRPr="00326143" w:rsidRDefault="004A5F73" w:rsidP="004A5F73">
      <w:pPr>
        <w:spacing w:after="0"/>
        <w:rPr>
          <w:b/>
          <w:bCs/>
          <w:color w:val="auto"/>
        </w:rPr>
      </w:pPr>
    </w:p>
    <w:p w14:paraId="7C95C968" w14:textId="3337C80E" w:rsidR="005A3445" w:rsidRPr="00326143" w:rsidRDefault="00A9506A" w:rsidP="004A5F73">
      <w:pPr>
        <w:spacing w:after="0"/>
        <w:rPr>
          <w:b/>
          <w:bCs/>
          <w:color w:val="auto"/>
        </w:rPr>
      </w:pPr>
      <w:r w:rsidRPr="00326143">
        <w:rPr>
          <w:b/>
          <w:bCs/>
          <w:color w:val="auto"/>
        </w:rPr>
        <w:t xml:space="preserve">Dear </w:t>
      </w:r>
      <w:r w:rsidR="00B60CE2" w:rsidRPr="00326143">
        <w:rPr>
          <w:b/>
          <w:bCs/>
          <w:color w:val="auto"/>
        </w:rPr>
        <w:t>USAble Life</w:t>
      </w:r>
      <w:r w:rsidRPr="00326143">
        <w:rPr>
          <w:b/>
          <w:bCs/>
          <w:color w:val="auto"/>
        </w:rPr>
        <w:t xml:space="preserve"> </w:t>
      </w:r>
      <w:r w:rsidR="00125404" w:rsidRPr="00326143">
        <w:rPr>
          <w:b/>
          <w:bCs/>
          <w:color w:val="auto"/>
        </w:rPr>
        <w:t>Recruiting</w:t>
      </w:r>
      <w:r w:rsidRPr="00326143">
        <w:rPr>
          <w:b/>
          <w:bCs/>
          <w:color w:val="auto"/>
        </w:rPr>
        <w:t xml:space="preserve"> Committee,</w:t>
      </w:r>
    </w:p>
    <w:p w14:paraId="4DE7B498" w14:textId="77777777" w:rsidR="00A9506A" w:rsidRPr="00326143" w:rsidRDefault="00A9506A" w:rsidP="004A5F73">
      <w:pPr>
        <w:spacing w:after="0"/>
        <w:rPr>
          <w:b/>
          <w:bCs/>
          <w:color w:val="auto"/>
        </w:rPr>
      </w:pPr>
    </w:p>
    <w:p w14:paraId="21AE45EC" w14:textId="4005B89E" w:rsidR="00A9506A" w:rsidRPr="00326143" w:rsidRDefault="00A9506A" w:rsidP="00A9506A">
      <w:pPr>
        <w:spacing w:after="0"/>
        <w:rPr>
          <w:color w:val="auto"/>
        </w:rPr>
      </w:pPr>
      <w:r w:rsidRPr="00326143">
        <w:rPr>
          <w:color w:val="auto"/>
        </w:rPr>
        <w:t xml:space="preserve">As a first-year </w:t>
      </w:r>
      <w:r w:rsidR="00CA4C6A" w:rsidRPr="00326143">
        <w:rPr>
          <w:color w:val="auto"/>
        </w:rPr>
        <w:t>Senior</w:t>
      </w:r>
      <w:r w:rsidRPr="00326143">
        <w:rPr>
          <w:color w:val="auto"/>
        </w:rPr>
        <w:t xml:space="preserve"> at the University of Arkansas, I am constantly learning things about the Information</w:t>
      </w:r>
    </w:p>
    <w:p w14:paraId="35BD2D9A" w14:textId="77777777" w:rsidR="00A9506A" w:rsidRPr="00326143" w:rsidRDefault="00A9506A" w:rsidP="00A9506A">
      <w:pPr>
        <w:spacing w:after="0"/>
        <w:rPr>
          <w:color w:val="auto"/>
        </w:rPr>
      </w:pPr>
      <w:r w:rsidRPr="00326143">
        <w:rPr>
          <w:color w:val="auto"/>
        </w:rPr>
        <w:t>Science career path. Along with these skills, I have also learned business savvy skills such as customer</w:t>
      </w:r>
    </w:p>
    <w:p w14:paraId="358B2FA2" w14:textId="77777777" w:rsidR="00A9506A" w:rsidRPr="00326143" w:rsidRDefault="00A9506A" w:rsidP="00A9506A">
      <w:pPr>
        <w:spacing w:after="0"/>
        <w:rPr>
          <w:color w:val="auto"/>
        </w:rPr>
      </w:pPr>
      <w:r w:rsidRPr="00326143">
        <w:rPr>
          <w:color w:val="auto"/>
        </w:rPr>
        <w:t>service, management, accounting, and much more. My educational and personal background aligns well</w:t>
      </w:r>
    </w:p>
    <w:p w14:paraId="556AB579" w14:textId="1310A0FF" w:rsidR="00A9506A" w:rsidRPr="00326143" w:rsidRDefault="00A9506A" w:rsidP="00A9506A">
      <w:pPr>
        <w:spacing w:after="0"/>
        <w:rPr>
          <w:color w:val="auto"/>
        </w:rPr>
      </w:pPr>
      <w:r w:rsidRPr="00326143">
        <w:rPr>
          <w:color w:val="auto"/>
        </w:rPr>
        <w:t xml:space="preserve">with the qualifications you are seeking at </w:t>
      </w:r>
      <w:r w:rsidR="0082489B" w:rsidRPr="00326143">
        <w:rPr>
          <w:color w:val="auto"/>
        </w:rPr>
        <w:t>USAble Life</w:t>
      </w:r>
      <w:r w:rsidRPr="00326143">
        <w:rPr>
          <w:color w:val="auto"/>
        </w:rPr>
        <w:t>. I am certain that I would make a</w:t>
      </w:r>
      <w:r w:rsidR="00E51EFC">
        <w:rPr>
          <w:color w:val="auto"/>
        </w:rPr>
        <w:t xml:space="preserve"> </w:t>
      </w:r>
      <w:r w:rsidRPr="00326143">
        <w:rPr>
          <w:color w:val="auto"/>
        </w:rPr>
        <w:t>valuable addition to your organization.</w:t>
      </w:r>
    </w:p>
    <w:p w14:paraId="2A0DA513" w14:textId="77777777" w:rsidR="00A9506A" w:rsidRPr="00326143" w:rsidRDefault="00A9506A" w:rsidP="00A9506A">
      <w:pPr>
        <w:spacing w:after="0"/>
        <w:rPr>
          <w:color w:val="auto"/>
        </w:rPr>
      </w:pPr>
    </w:p>
    <w:p w14:paraId="725711F6" w14:textId="0A598873" w:rsidR="00A9506A" w:rsidRPr="00326143" w:rsidRDefault="00A9506A" w:rsidP="00A9506A">
      <w:pPr>
        <w:spacing w:after="0"/>
        <w:rPr>
          <w:color w:val="auto"/>
        </w:rPr>
      </w:pPr>
      <w:r w:rsidRPr="00326143">
        <w:rPr>
          <w:color w:val="auto"/>
        </w:rPr>
        <w:t>I am proficient in Microsoft Suites, and I am a very swift learner. I</w:t>
      </w:r>
      <w:r w:rsidR="00EA7886" w:rsidRPr="00326143">
        <w:rPr>
          <w:color w:val="auto"/>
        </w:rPr>
        <w:t xml:space="preserve"> have experience with </w:t>
      </w:r>
      <w:r w:rsidR="009E33F1" w:rsidRPr="00326143">
        <w:rPr>
          <w:color w:val="auto"/>
        </w:rPr>
        <w:t>C++</w:t>
      </w:r>
      <w:r w:rsidR="00B63723" w:rsidRPr="00326143">
        <w:rPr>
          <w:color w:val="auto"/>
        </w:rPr>
        <w:t>, Java</w:t>
      </w:r>
      <w:r w:rsidR="00F9122A" w:rsidRPr="00326143">
        <w:rPr>
          <w:color w:val="auto"/>
        </w:rPr>
        <w:t>,</w:t>
      </w:r>
      <w:r w:rsidR="005D18CC" w:rsidRPr="00326143">
        <w:rPr>
          <w:color w:val="auto"/>
        </w:rPr>
        <w:t xml:space="preserve"> SQL</w:t>
      </w:r>
      <w:r w:rsidR="00EF0DE2" w:rsidRPr="00326143">
        <w:rPr>
          <w:color w:val="auto"/>
        </w:rPr>
        <w:t xml:space="preserve">, HTML, CSS, </w:t>
      </w:r>
      <w:r w:rsidR="008A7BB3" w:rsidRPr="00326143">
        <w:rPr>
          <w:color w:val="auto"/>
        </w:rPr>
        <w:t>and JavaScript programming</w:t>
      </w:r>
      <w:r w:rsidR="00574F03" w:rsidRPr="00326143">
        <w:rPr>
          <w:color w:val="auto"/>
        </w:rPr>
        <w:t xml:space="preserve"> along with Project </w:t>
      </w:r>
      <w:r w:rsidR="000C3A43" w:rsidRPr="00326143">
        <w:rPr>
          <w:color w:val="auto"/>
        </w:rPr>
        <w:t>management</w:t>
      </w:r>
      <w:r w:rsidR="008A7BB3" w:rsidRPr="00326143">
        <w:rPr>
          <w:color w:val="auto"/>
        </w:rPr>
        <w:t>.</w:t>
      </w:r>
      <w:r w:rsidR="00F9122A" w:rsidRPr="00326143">
        <w:rPr>
          <w:color w:val="auto"/>
        </w:rPr>
        <w:t xml:space="preserve"> </w:t>
      </w:r>
      <w:r w:rsidRPr="00326143">
        <w:rPr>
          <w:color w:val="auto"/>
        </w:rPr>
        <w:t xml:space="preserve"> </w:t>
      </w:r>
      <w:r w:rsidR="00B7032E" w:rsidRPr="00326143">
        <w:rPr>
          <w:color w:val="auto"/>
        </w:rPr>
        <w:t xml:space="preserve">I </w:t>
      </w:r>
      <w:r w:rsidR="00012DFE" w:rsidRPr="00326143">
        <w:rPr>
          <w:color w:val="auto"/>
        </w:rPr>
        <w:t xml:space="preserve">am currently taking classes that will improve my knowledge about </w:t>
      </w:r>
      <w:r w:rsidR="00B9018A" w:rsidRPr="00326143">
        <w:rPr>
          <w:color w:val="auto"/>
        </w:rPr>
        <w:t xml:space="preserve">developing, implementing, </w:t>
      </w:r>
      <w:r w:rsidR="003376E8" w:rsidRPr="00326143">
        <w:rPr>
          <w:color w:val="auto"/>
        </w:rPr>
        <w:t>maintaining, and testing software applications.</w:t>
      </w:r>
      <w:r w:rsidR="009D4A89" w:rsidRPr="00326143">
        <w:rPr>
          <w:color w:val="auto"/>
        </w:rPr>
        <w:t xml:space="preserve"> </w:t>
      </w:r>
      <w:r w:rsidRPr="00326143">
        <w:rPr>
          <w:color w:val="auto"/>
        </w:rPr>
        <w:t>I do not have much work experience, but I have lots of</w:t>
      </w:r>
      <w:r w:rsidR="00F1311B" w:rsidRPr="00326143">
        <w:rPr>
          <w:color w:val="auto"/>
        </w:rPr>
        <w:t xml:space="preserve"> </w:t>
      </w:r>
      <w:r w:rsidRPr="00326143">
        <w:rPr>
          <w:color w:val="auto"/>
        </w:rPr>
        <w:t>volunteer experience from being a part of the Chancellor’s Leadership Scholarship Program, and I</w:t>
      </w:r>
      <w:r w:rsidR="00F1311B" w:rsidRPr="00326143">
        <w:rPr>
          <w:color w:val="auto"/>
        </w:rPr>
        <w:t xml:space="preserve">’m </w:t>
      </w:r>
      <w:r w:rsidRPr="00326143">
        <w:rPr>
          <w:color w:val="auto"/>
        </w:rPr>
        <w:t>always open to learning a new skill.</w:t>
      </w:r>
    </w:p>
    <w:p w14:paraId="734FAA0B" w14:textId="77777777" w:rsidR="00A9506A" w:rsidRPr="00326143" w:rsidRDefault="00A9506A" w:rsidP="00A9506A">
      <w:pPr>
        <w:spacing w:after="0"/>
        <w:rPr>
          <w:color w:val="auto"/>
        </w:rPr>
      </w:pPr>
    </w:p>
    <w:p w14:paraId="5D3EED27" w14:textId="6D1E09B3" w:rsidR="00A9506A" w:rsidRPr="00326143" w:rsidRDefault="00A9506A" w:rsidP="00A9506A">
      <w:pPr>
        <w:spacing w:after="0"/>
        <w:rPr>
          <w:color w:val="auto"/>
        </w:rPr>
      </w:pPr>
      <w:r w:rsidRPr="00326143">
        <w:rPr>
          <w:color w:val="auto"/>
        </w:rPr>
        <w:t xml:space="preserve">I have a passion for </w:t>
      </w:r>
      <w:r w:rsidR="00610B30" w:rsidRPr="00326143">
        <w:rPr>
          <w:color w:val="auto"/>
        </w:rPr>
        <w:t>helping others</w:t>
      </w:r>
      <w:r w:rsidRPr="00326143">
        <w:rPr>
          <w:color w:val="auto"/>
        </w:rPr>
        <w:t>. I am extremely</w:t>
      </w:r>
      <w:r w:rsidR="00D71E4A">
        <w:rPr>
          <w:color w:val="auto"/>
        </w:rPr>
        <w:t xml:space="preserve"> </w:t>
      </w:r>
      <w:bookmarkStart w:id="0" w:name="_GoBack"/>
      <w:bookmarkEnd w:id="0"/>
      <w:r w:rsidRPr="00326143">
        <w:rPr>
          <w:color w:val="auto"/>
        </w:rPr>
        <w:t>enthusiastic about</w:t>
      </w:r>
      <w:r w:rsidR="00F1311B" w:rsidRPr="00326143">
        <w:rPr>
          <w:color w:val="auto"/>
        </w:rPr>
        <w:t xml:space="preserve"> USAble</w:t>
      </w:r>
      <w:r w:rsidR="00EF0A22" w:rsidRPr="00326143">
        <w:rPr>
          <w:color w:val="auto"/>
        </w:rPr>
        <w:t xml:space="preserve"> Life</w:t>
      </w:r>
      <w:r w:rsidRPr="00326143">
        <w:rPr>
          <w:color w:val="auto"/>
        </w:rPr>
        <w:t xml:space="preserve">’s focus on </w:t>
      </w:r>
      <w:r w:rsidR="00610B30" w:rsidRPr="00326143">
        <w:rPr>
          <w:color w:val="auto"/>
        </w:rPr>
        <w:t>providing c</w:t>
      </w:r>
      <w:r w:rsidR="0077426D" w:rsidRPr="00326143">
        <w:rPr>
          <w:color w:val="auto"/>
        </w:rPr>
        <w:t xml:space="preserve">ustomers with </w:t>
      </w:r>
      <w:r w:rsidR="000C7664" w:rsidRPr="00326143">
        <w:rPr>
          <w:color w:val="auto"/>
        </w:rPr>
        <w:t xml:space="preserve">services and products that </w:t>
      </w:r>
      <w:r w:rsidR="00A56C2F" w:rsidRPr="00326143">
        <w:rPr>
          <w:color w:val="auto"/>
        </w:rPr>
        <w:t>will better the</w:t>
      </w:r>
      <w:r w:rsidR="00DD2495" w:rsidRPr="00326143">
        <w:rPr>
          <w:color w:val="auto"/>
        </w:rPr>
        <w:t>ir lives</w:t>
      </w:r>
      <w:r w:rsidR="001B0247" w:rsidRPr="00326143">
        <w:rPr>
          <w:color w:val="auto"/>
        </w:rPr>
        <w:t xml:space="preserve">. </w:t>
      </w:r>
      <w:r w:rsidR="00151860" w:rsidRPr="00326143">
        <w:rPr>
          <w:color w:val="auto"/>
        </w:rPr>
        <w:t xml:space="preserve">I have volunteered </w:t>
      </w:r>
      <w:r w:rsidR="003B7AA3" w:rsidRPr="00326143">
        <w:rPr>
          <w:color w:val="auto"/>
        </w:rPr>
        <w:t xml:space="preserve">at many nonprofit organizations, so </w:t>
      </w:r>
      <w:r w:rsidR="0022132E" w:rsidRPr="00326143">
        <w:rPr>
          <w:color w:val="auto"/>
        </w:rPr>
        <w:t>I know the joy that comes with making</w:t>
      </w:r>
      <w:r w:rsidR="004178AD" w:rsidRPr="00326143">
        <w:rPr>
          <w:color w:val="auto"/>
        </w:rPr>
        <w:t xml:space="preserve"> a difference in someone’s life. </w:t>
      </w:r>
      <w:r w:rsidRPr="00326143">
        <w:rPr>
          <w:color w:val="auto"/>
        </w:rPr>
        <w:t>I would welcome the opportunity to contribute to</w:t>
      </w:r>
      <w:r w:rsidR="001B0247" w:rsidRPr="00326143">
        <w:rPr>
          <w:color w:val="auto"/>
        </w:rPr>
        <w:t xml:space="preserve"> </w:t>
      </w:r>
      <w:r w:rsidRPr="00326143">
        <w:rPr>
          <w:color w:val="auto"/>
        </w:rPr>
        <w:t>your ongoing growth and success.</w:t>
      </w:r>
    </w:p>
    <w:p w14:paraId="493F1F1F" w14:textId="77777777" w:rsidR="00A9506A" w:rsidRPr="00326143" w:rsidRDefault="00A9506A" w:rsidP="00A9506A">
      <w:pPr>
        <w:spacing w:after="0"/>
        <w:rPr>
          <w:color w:val="auto"/>
        </w:rPr>
      </w:pPr>
    </w:p>
    <w:p w14:paraId="521CCE01" w14:textId="77777777" w:rsidR="00A9506A" w:rsidRPr="00326143" w:rsidRDefault="00A9506A" w:rsidP="00A9506A">
      <w:pPr>
        <w:spacing w:after="0"/>
        <w:rPr>
          <w:color w:val="auto"/>
        </w:rPr>
      </w:pPr>
      <w:r w:rsidRPr="00326143">
        <w:rPr>
          <w:color w:val="auto"/>
        </w:rPr>
        <w:t>Thank you for your consideration and for your time. I look forward to the opportunity of speaking with</w:t>
      </w:r>
    </w:p>
    <w:p w14:paraId="5C567B33" w14:textId="3617D83A" w:rsidR="00965D17" w:rsidRPr="00326143" w:rsidRDefault="00A9506A" w:rsidP="00A9506A">
      <w:pPr>
        <w:spacing w:after="0"/>
        <w:rPr>
          <w:color w:val="auto"/>
        </w:rPr>
      </w:pPr>
      <w:r w:rsidRPr="00326143">
        <w:rPr>
          <w:color w:val="auto"/>
        </w:rPr>
        <w:t>you soon.</w:t>
      </w:r>
    </w:p>
    <w:p w14:paraId="7CC14DA8" w14:textId="1202485F" w:rsidR="00965D17" w:rsidRPr="00326143" w:rsidRDefault="00661E76" w:rsidP="00965D17">
      <w:pPr>
        <w:pStyle w:val="Closing"/>
        <w:rPr>
          <w:color w:val="auto"/>
        </w:rPr>
      </w:pPr>
      <w:r w:rsidRPr="00326143">
        <w:rPr>
          <w:color w:val="auto"/>
        </w:rPr>
        <w:t>Best</w:t>
      </w:r>
      <w:r w:rsidR="00965D17" w:rsidRPr="00326143">
        <w:rPr>
          <w:color w:val="auto"/>
        </w:rPr>
        <w:t>,</w:t>
      </w:r>
    </w:p>
    <w:sdt>
      <w:sdtPr>
        <w:rPr>
          <w:i/>
          <w:color w:val="auto"/>
        </w:rPr>
        <w:alias w:val="Your Name:"/>
        <w:tag w:val="Your Name:"/>
        <w:id w:val="-80522426"/>
        <w:placeholder>
          <w:docPart w:val="0881F101F26C4044A0A7E47CEC04D3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1ECD2915" w14:textId="77777777" w:rsidR="00302A2C" w:rsidRPr="00326143" w:rsidRDefault="00B02017" w:rsidP="00302A2C">
          <w:pPr>
            <w:pStyle w:val="Signature"/>
            <w:rPr>
              <w:i/>
              <w:color w:val="auto"/>
            </w:rPr>
          </w:pPr>
          <w:r w:rsidRPr="00326143">
            <w:rPr>
              <w:i/>
              <w:color w:val="auto"/>
            </w:rPr>
            <w:t>Sydni Curry</w:t>
          </w:r>
        </w:p>
      </w:sdtContent>
    </w:sdt>
    <w:sectPr w:rsidR="00302A2C" w:rsidRPr="00326143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424CB" w14:textId="77777777" w:rsidR="00B70933" w:rsidRDefault="00B70933">
      <w:pPr>
        <w:spacing w:after="0"/>
      </w:pPr>
      <w:r>
        <w:separator/>
      </w:r>
    </w:p>
  </w:endnote>
  <w:endnote w:type="continuationSeparator" w:id="0">
    <w:p w14:paraId="535A5137" w14:textId="77777777" w:rsidR="00B70933" w:rsidRDefault="00B70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A75F7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2039A" w14:textId="77777777" w:rsidR="00B70933" w:rsidRDefault="00B70933">
      <w:pPr>
        <w:spacing w:after="0"/>
      </w:pPr>
      <w:r>
        <w:separator/>
      </w:r>
    </w:p>
  </w:footnote>
  <w:footnote w:type="continuationSeparator" w:id="0">
    <w:p w14:paraId="1B8AD281" w14:textId="77777777" w:rsidR="00B70933" w:rsidRDefault="00B709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147454"/>
    <w:multiLevelType w:val="multilevel"/>
    <w:tmpl w:val="F674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MjE1NzGyMDMwNDZV0lEKTi0uzszPAykwrwUAESnF+ywAAAA="/>
  </w:docVars>
  <w:rsids>
    <w:rsidRoot w:val="00B02017"/>
    <w:rsid w:val="00012DFE"/>
    <w:rsid w:val="00015EDC"/>
    <w:rsid w:val="000167CB"/>
    <w:rsid w:val="00024551"/>
    <w:rsid w:val="0003065D"/>
    <w:rsid w:val="00030E2E"/>
    <w:rsid w:val="00065BEC"/>
    <w:rsid w:val="000722EB"/>
    <w:rsid w:val="00075352"/>
    <w:rsid w:val="00075D8A"/>
    <w:rsid w:val="00076951"/>
    <w:rsid w:val="00093BFC"/>
    <w:rsid w:val="000A2EDB"/>
    <w:rsid w:val="000C1C48"/>
    <w:rsid w:val="000C3A43"/>
    <w:rsid w:val="000C7664"/>
    <w:rsid w:val="000D5AB1"/>
    <w:rsid w:val="000F4805"/>
    <w:rsid w:val="00125404"/>
    <w:rsid w:val="00131979"/>
    <w:rsid w:val="00151860"/>
    <w:rsid w:val="00161F1E"/>
    <w:rsid w:val="00165596"/>
    <w:rsid w:val="00174AD1"/>
    <w:rsid w:val="001810A7"/>
    <w:rsid w:val="00181C5B"/>
    <w:rsid w:val="001A08E4"/>
    <w:rsid w:val="001B0247"/>
    <w:rsid w:val="001F280C"/>
    <w:rsid w:val="001F2DB0"/>
    <w:rsid w:val="002045EB"/>
    <w:rsid w:val="0022132E"/>
    <w:rsid w:val="00227AA8"/>
    <w:rsid w:val="00240EA3"/>
    <w:rsid w:val="002461C0"/>
    <w:rsid w:val="00250DF9"/>
    <w:rsid w:val="00254102"/>
    <w:rsid w:val="00282C6D"/>
    <w:rsid w:val="00293B83"/>
    <w:rsid w:val="00293CA0"/>
    <w:rsid w:val="002A0BE8"/>
    <w:rsid w:val="002A3245"/>
    <w:rsid w:val="002A44EF"/>
    <w:rsid w:val="002F3221"/>
    <w:rsid w:val="002F3ED1"/>
    <w:rsid w:val="00302A2C"/>
    <w:rsid w:val="003154A7"/>
    <w:rsid w:val="00326143"/>
    <w:rsid w:val="00336590"/>
    <w:rsid w:val="003376E8"/>
    <w:rsid w:val="00373DDE"/>
    <w:rsid w:val="00381669"/>
    <w:rsid w:val="00386721"/>
    <w:rsid w:val="003938EA"/>
    <w:rsid w:val="003A3724"/>
    <w:rsid w:val="003A5162"/>
    <w:rsid w:val="003B3990"/>
    <w:rsid w:val="003B4303"/>
    <w:rsid w:val="003B798F"/>
    <w:rsid w:val="003B7AA3"/>
    <w:rsid w:val="003E743B"/>
    <w:rsid w:val="003F081E"/>
    <w:rsid w:val="00403B5D"/>
    <w:rsid w:val="004157AC"/>
    <w:rsid w:val="004178AD"/>
    <w:rsid w:val="004450D5"/>
    <w:rsid w:val="00471C6D"/>
    <w:rsid w:val="00480B88"/>
    <w:rsid w:val="004A5F73"/>
    <w:rsid w:val="004C0199"/>
    <w:rsid w:val="004C54AE"/>
    <w:rsid w:val="0052105A"/>
    <w:rsid w:val="005273FD"/>
    <w:rsid w:val="00534CFF"/>
    <w:rsid w:val="0054475F"/>
    <w:rsid w:val="00544AE5"/>
    <w:rsid w:val="005608ED"/>
    <w:rsid w:val="00566865"/>
    <w:rsid w:val="00574F03"/>
    <w:rsid w:val="00584298"/>
    <w:rsid w:val="005A3445"/>
    <w:rsid w:val="005B4F1F"/>
    <w:rsid w:val="005B63BC"/>
    <w:rsid w:val="005D1576"/>
    <w:rsid w:val="005D18CC"/>
    <w:rsid w:val="005F734D"/>
    <w:rsid w:val="00610B30"/>
    <w:rsid w:val="00630CCE"/>
    <w:rsid w:val="006462BB"/>
    <w:rsid w:val="00661E76"/>
    <w:rsid w:val="006714D8"/>
    <w:rsid w:val="00673954"/>
    <w:rsid w:val="00673C35"/>
    <w:rsid w:val="00683DB6"/>
    <w:rsid w:val="006A0974"/>
    <w:rsid w:val="006A3CE7"/>
    <w:rsid w:val="006B29AA"/>
    <w:rsid w:val="006B5657"/>
    <w:rsid w:val="006C7871"/>
    <w:rsid w:val="006F5008"/>
    <w:rsid w:val="00717CBD"/>
    <w:rsid w:val="007328F9"/>
    <w:rsid w:val="0076387D"/>
    <w:rsid w:val="0077426D"/>
    <w:rsid w:val="00781B1F"/>
    <w:rsid w:val="007B7DF7"/>
    <w:rsid w:val="007E1115"/>
    <w:rsid w:val="00803BD2"/>
    <w:rsid w:val="00810183"/>
    <w:rsid w:val="00811E10"/>
    <w:rsid w:val="00817776"/>
    <w:rsid w:val="0082113F"/>
    <w:rsid w:val="0082489B"/>
    <w:rsid w:val="008248B6"/>
    <w:rsid w:val="00846A55"/>
    <w:rsid w:val="00846F34"/>
    <w:rsid w:val="008521A9"/>
    <w:rsid w:val="008708CF"/>
    <w:rsid w:val="00892C6F"/>
    <w:rsid w:val="008A0ED9"/>
    <w:rsid w:val="008A7BB3"/>
    <w:rsid w:val="008C0B46"/>
    <w:rsid w:val="008D0933"/>
    <w:rsid w:val="008D6C92"/>
    <w:rsid w:val="008E73BB"/>
    <w:rsid w:val="008F15C5"/>
    <w:rsid w:val="00900140"/>
    <w:rsid w:val="00903764"/>
    <w:rsid w:val="00954624"/>
    <w:rsid w:val="00954776"/>
    <w:rsid w:val="00955903"/>
    <w:rsid w:val="0096570E"/>
    <w:rsid w:val="00965D17"/>
    <w:rsid w:val="00977005"/>
    <w:rsid w:val="009B4BF4"/>
    <w:rsid w:val="009C0EC5"/>
    <w:rsid w:val="009C30D8"/>
    <w:rsid w:val="009C7BB0"/>
    <w:rsid w:val="009D4A89"/>
    <w:rsid w:val="009E33F1"/>
    <w:rsid w:val="00A26C34"/>
    <w:rsid w:val="00A27383"/>
    <w:rsid w:val="00A377ED"/>
    <w:rsid w:val="00A54D0E"/>
    <w:rsid w:val="00A56C2F"/>
    <w:rsid w:val="00A65944"/>
    <w:rsid w:val="00A736B0"/>
    <w:rsid w:val="00A911E3"/>
    <w:rsid w:val="00A9506A"/>
    <w:rsid w:val="00AA1D57"/>
    <w:rsid w:val="00AB33C8"/>
    <w:rsid w:val="00AC44C5"/>
    <w:rsid w:val="00AD3F39"/>
    <w:rsid w:val="00AE4B4B"/>
    <w:rsid w:val="00B02017"/>
    <w:rsid w:val="00B20E7E"/>
    <w:rsid w:val="00B60063"/>
    <w:rsid w:val="00B60CE2"/>
    <w:rsid w:val="00B63723"/>
    <w:rsid w:val="00B7032E"/>
    <w:rsid w:val="00B70933"/>
    <w:rsid w:val="00B7255E"/>
    <w:rsid w:val="00B8600A"/>
    <w:rsid w:val="00B9018A"/>
    <w:rsid w:val="00B96CF4"/>
    <w:rsid w:val="00BA0291"/>
    <w:rsid w:val="00BC477D"/>
    <w:rsid w:val="00BC70B9"/>
    <w:rsid w:val="00BE429B"/>
    <w:rsid w:val="00BF3B92"/>
    <w:rsid w:val="00C22973"/>
    <w:rsid w:val="00C264AF"/>
    <w:rsid w:val="00C32287"/>
    <w:rsid w:val="00C33B73"/>
    <w:rsid w:val="00C34DA0"/>
    <w:rsid w:val="00C35278"/>
    <w:rsid w:val="00C428EE"/>
    <w:rsid w:val="00C43FED"/>
    <w:rsid w:val="00C83E3C"/>
    <w:rsid w:val="00C860FE"/>
    <w:rsid w:val="00CA06B5"/>
    <w:rsid w:val="00CA4C6A"/>
    <w:rsid w:val="00CD163F"/>
    <w:rsid w:val="00CD487A"/>
    <w:rsid w:val="00CE0C74"/>
    <w:rsid w:val="00CF1885"/>
    <w:rsid w:val="00D02A74"/>
    <w:rsid w:val="00D37591"/>
    <w:rsid w:val="00D465C3"/>
    <w:rsid w:val="00D56DDC"/>
    <w:rsid w:val="00D64DD0"/>
    <w:rsid w:val="00D65993"/>
    <w:rsid w:val="00D71E4A"/>
    <w:rsid w:val="00D758E4"/>
    <w:rsid w:val="00D905F1"/>
    <w:rsid w:val="00DD2495"/>
    <w:rsid w:val="00DE3868"/>
    <w:rsid w:val="00DF56DD"/>
    <w:rsid w:val="00E04510"/>
    <w:rsid w:val="00E247BE"/>
    <w:rsid w:val="00E42FC8"/>
    <w:rsid w:val="00E51EFC"/>
    <w:rsid w:val="00E64333"/>
    <w:rsid w:val="00E66842"/>
    <w:rsid w:val="00E6700E"/>
    <w:rsid w:val="00E71CE3"/>
    <w:rsid w:val="00E85D5A"/>
    <w:rsid w:val="00E924FF"/>
    <w:rsid w:val="00E93A46"/>
    <w:rsid w:val="00E96BB5"/>
    <w:rsid w:val="00EA152B"/>
    <w:rsid w:val="00EA6C8D"/>
    <w:rsid w:val="00EA7886"/>
    <w:rsid w:val="00EB61E1"/>
    <w:rsid w:val="00EC01CB"/>
    <w:rsid w:val="00EC3613"/>
    <w:rsid w:val="00EC53DB"/>
    <w:rsid w:val="00EC5E28"/>
    <w:rsid w:val="00ED0C58"/>
    <w:rsid w:val="00ED3771"/>
    <w:rsid w:val="00EE1B58"/>
    <w:rsid w:val="00EF0A22"/>
    <w:rsid w:val="00EF0DE2"/>
    <w:rsid w:val="00F1311B"/>
    <w:rsid w:val="00F1541B"/>
    <w:rsid w:val="00F222B2"/>
    <w:rsid w:val="00F232B8"/>
    <w:rsid w:val="00F3512B"/>
    <w:rsid w:val="00F56DD0"/>
    <w:rsid w:val="00F6085E"/>
    <w:rsid w:val="00F65740"/>
    <w:rsid w:val="00F67E4E"/>
    <w:rsid w:val="00F86197"/>
    <w:rsid w:val="00F9122A"/>
    <w:rsid w:val="00F95916"/>
    <w:rsid w:val="00FA4BC0"/>
    <w:rsid w:val="00FA5929"/>
    <w:rsid w:val="00FA5EE3"/>
    <w:rsid w:val="00FB655B"/>
    <w:rsid w:val="00FC087A"/>
    <w:rsid w:val="00FC1207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B4D0B"/>
  <w15:chartTrackingRefBased/>
  <w15:docId w15:val="{AFA3DF4E-524E-48C2-BD64-F588D5E4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F5496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B3838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F5496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F5496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2E74B5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A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dni%20Curry\AppData\Local\Packages\Microsoft.Office.Desktop_8wekyb3d8bbwe\LocalCache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81F101F26C4044A0A7E47CEC04D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CCCCB-7BD9-44F5-B158-4E12868E186A}"/>
      </w:docPartPr>
      <w:docPartBody>
        <w:p w:rsidR="004461B5" w:rsidRDefault="00235904">
          <w:pPr>
            <w:pStyle w:val="0881F101F26C4044A0A7E47CEC04D32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B5"/>
    <w:rsid w:val="00161A12"/>
    <w:rsid w:val="00235904"/>
    <w:rsid w:val="0031742C"/>
    <w:rsid w:val="004461B5"/>
    <w:rsid w:val="00972EA2"/>
    <w:rsid w:val="00BF5E75"/>
    <w:rsid w:val="00D5463B"/>
    <w:rsid w:val="00EA24BB"/>
    <w:rsid w:val="00FC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A5E2B8C0624B2E9B943AA37640B363">
    <w:name w:val="D2A5E2B8C0624B2E9B943AA37640B363"/>
  </w:style>
  <w:style w:type="paragraph" w:customStyle="1" w:styleId="4D6CFF8501014F20A7D1FB3A0D29BF53">
    <w:name w:val="4D6CFF8501014F20A7D1FB3A0D29BF53"/>
  </w:style>
  <w:style w:type="paragraph" w:customStyle="1" w:styleId="7FC78DC95184491FB7EC55CD331ACB37">
    <w:name w:val="7FC78DC95184491FB7EC55CD331ACB37"/>
  </w:style>
  <w:style w:type="paragraph" w:customStyle="1" w:styleId="FA71583BFEC644D4A2C3A9E926F65E3E">
    <w:name w:val="FA71583BFEC644D4A2C3A9E926F65E3E"/>
  </w:style>
  <w:style w:type="paragraph" w:customStyle="1" w:styleId="1E0FEBD946114BD1922C4E43C4A5FCB3">
    <w:name w:val="1E0FEBD946114BD1922C4E43C4A5FCB3"/>
  </w:style>
  <w:style w:type="paragraph" w:customStyle="1" w:styleId="E7E3AD1BC4B64847B23552BF76EFDE49">
    <w:name w:val="E7E3AD1BC4B64847B23552BF76EFDE49"/>
  </w:style>
  <w:style w:type="paragraph" w:customStyle="1" w:styleId="435F530F98604D1E9204ABAC6A2ED637">
    <w:name w:val="435F530F98604D1E9204ABAC6A2ED637"/>
  </w:style>
  <w:style w:type="paragraph" w:customStyle="1" w:styleId="6AF2AF790B3B4439BBB5468910A7BB90">
    <w:name w:val="6AF2AF790B3B4439BBB5468910A7BB90"/>
  </w:style>
  <w:style w:type="paragraph" w:customStyle="1" w:styleId="86D89901A21442F7BF1BE86B4C5AD63E">
    <w:name w:val="86D89901A21442F7BF1BE86B4C5AD63E"/>
  </w:style>
  <w:style w:type="paragraph" w:customStyle="1" w:styleId="10FB4D73CBBD45F29709B87F04DEB717">
    <w:name w:val="10FB4D73CBBD45F29709B87F04DEB717"/>
  </w:style>
  <w:style w:type="paragraph" w:customStyle="1" w:styleId="24BE8B2429CD47708CC40832FA9FD4AA">
    <w:name w:val="24BE8B2429CD47708CC40832FA9FD4AA"/>
  </w:style>
  <w:style w:type="paragraph" w:customStyle="1" w:styleId="3AAF0B3E718E4CF28D865F3E335741DB">
    <w:name w:val="3AAF0B3E718E4CF28D865F3E335741DB"/>
  </w:style>
  <w:style w:type="paragraph" w:customStyle="1" w:styleId="0881F101F26C4044A0A7E47CEC04D326">
    <w:name w:val="0881F101F26C4044A0A7E47CEC04D3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Oracle APEX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150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Sydni Curry</dc:creator>
  <cp:keywords/>
  <dc:description/>
  <cp:lastModifiedBy>Sydni Curry</cp:lastModifiedBy>
  <cp:revision>215</cp:revision>
  <cp:lastPrinted>2019-10-11T00:23:00Z</cp:lastPrinted>
  <dcterms:created xsi:type="dcterms:W3CDTF">2018-09-04T15:59:00Z</dcterms:created>
  <dcterms:modified xsi:type="dcterms:W3CDTF">2020-02-12T21:49:00Z</dcterms:modified>
</cp:coreProperties>
</file>